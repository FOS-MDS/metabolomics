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B35" w:rsidRPr="00F24492" w:rsidRDefault="00A80EBA">
      <w:pPr>
        <w:rPr>
          <w:lang w:val="en-GB"/>
        </w:rPr>
      </w:pPr>
      <w:bookmarkStart w:id="0" w:name="_GoBack"/>
      <w:bookmarkEnd w:id="0"/>
      <w:r w:rsidRPr="00F24492">
        <w:rPr>
          <w:lang w:val="en-GB"/>
        </w:rPr>
        <w:t>Questions for the Discussion on Biological Age Predictors</w:t>
      </w:r>
    </w:p>
    <w:p w:rsidR="00A80EBA" w:rsidRPr="00F24492" w:rsidRDefault="00A80EBA">
      <w:pPr>
        <w:rPr>
          <w:lang w:val="en-GB"/>
        </w:rPr>
      </w:pPr>
      <w:r w:rsidRPr="00F24492">
        <w:rPr>
          <w:lang w:val="en-GB"/>
        </w:rPr>
        <w:t xml:space="preserve">1. What is the main aim of the paper. </w:t>
      </w:r>
    </w:p>
    <w:p w:rsidR="00A80EBA" w:rsidRPr="00F24492" w:rsidRDefault="00A80EBA">
      <w:pPr>
        <w:rPr>
          <w:lang w:val="en-GB"/>
        </w:rPr>
      </w:pPr>
      <w:r w:rsidRPr="00F24492">
        <w:rPr>
          <w:lang w:val="en-GB"/>
        </w:rPr>
        <w:t xml:space="preserve">2. Why, what is the problem?   </w:t>
      </w:r>
    </w:p>
    <w:p w:rsidR="00092F34" w:rsidRPr="00F24492" w:rsidRDefault="00A80EBA">
      <w:pPr>
        <w:rPr>
          <w:lang w:val="en-GB"/>
        </w:rPr>
      </w:pPr>
      <w:r w:rsidRPr="00F24492">
        <w:rPr>
          <w:lang w:val="en-GB"/>
        </w:rPr>
        <w:t xml:space="preserve">3. </w:t>
      </w:r>
      <w:r w:rsidR="00092F34" w:rsidRPr="00F24492">
        <w:rPr>
          <w:lang w:val="en-GB"/>
        </w:rPr>
        <w:t>What new research strategy would solve the problem</w:t>
      </w:r>
    </w:p>
    <w:p w:rsidR="00A80EBA" w:rsidRPr="00F24492" w:rsidRDefault="00092F34">
      <w:pPr>
        <w:rPr>
          <w:lang w:val="en-GB"/>
        </w:rPr>
      </w:pPr>
      <w:r w:rsidRPr="00F24492">
        <w:rPr>
          <w:lang w:val="en-GB"/>
        </w:rPr>
        <w:t xml:space="preserve">4. </w:t>
      </w:r>
      <w:r w:rsidR="00D52FFE" w:rsidRPr="00F24492">
        <w:rPr>
          <w:lang w:val="en-GB"/>
        </w:rPr>
        <w:t xml:space="preserve">What questions are being asked specifically. </w:t>
      </w:r>
      <w:r w:rsidR="00A80EBA" w:rsidRPr="00F24492">
        <w:rPr>
          <w:lang w:val="en-GB"/>
        </w:rPr>
        <w:t>What is measured in which study population and design</w:t>
      </w:r>
      <w:r w:rsidRPr="00F24492">
        <w:rPr>
          <w:lang w:val="en-GB"/>
        </w:rPr>
        <w:t xml:space="preserve"> </w:t>
      </w:r>
      <w:r w:rsidR="00D52FFE" w:rsidRPr="00F24492">
        <w:rPr>
          <w:lang w:val="en-GB"/>
        </w:rPr>
        <w:t xml:space="preserve">for these </w:t>
      </w:r>
      <w:r w:rsidRPr="00F24492">
        <w:rPr>
          <w:lang w:val="en-GB"/>
        </w:rPr>
        <w:t>questions.</w:t>
      </w:r>
    </w:p>
    <w:p w:rsidR="00092F34" w:rsidRPr="00F24492" w:rsidRDefault="00092F34">
      <w:pPr>
        <w:rPr>
          <w:lang w:val="en-GB"/>
        </w:rPr>
      </w:pPr>
      <w:r w:rsidRPr="00F24492">
        <w:rPr>
          <w:lang w:val="en-GB"/>
        </w:rPr>
        <w:t xml:space="preserve">Question 1: </w:t>
      </w:r>
    </w:p>
    <w:p w:rsidR="00092F34" w:rsidRPr="00F24492" w:rsidRDefault="00092F34">
      <w:pPr>
        <w:rPr>
          <w:lang w:val="en-GB"/>
        </w:rPr>
      </w:pPr>
      <w:r w:rsidRPr="00F24492">
        <w:rPr>
          <w:lang w:val="en-GB"/>
        </w:rPr>
        <w:t xml:space="preserve">Question 2: </w:t>
      </w:r>
    </w:p>
    <w:p w:rsidR="00F87B6A" w:rsidRPr="00F24492" w:rsidRDefault="00BA2367">
      <w:pPr>
        <w:rPr>
          <w:lang w:val="en-GB"/>
        </w:rPr>
      </w:pPr>
      <w:r w:rsidRPr="00F24492">
        <w:rPr>
          <w:lang w:val="en-GB"/>
        </w:rPr>
        <w:t xml:space="preserve">Question 3. </w:t>
      </w:r>
    </w:p>
    <w:p w:rsidR="00BA2367" w:rsidRPr="00F24492" w:rsidRDefault="000777B6">
      <w:pPr>
        <w:rPr>
          <w:lang w:val="en-GB"/>
        </w:rPr>
      </w:pPr>
      <w:r w:rsidRPr="00F24492">
        <w:rPr>
          <w:lang w:val="en-GB"/>
        </w:rPr>
        <w:t xml:space="preserve">Question 4. </w:t>
      </w:r>
      <w:r w:rsidR="00BA2367" w:rsidRPr="00F24492">
        <w:rPr>
          <w:lang w:val="en-GB"/>
        </w:rPr>
        <w:t xml:space="preserve"> </w:t>
      </w:r>
    </w:p>
    <w:p w:rsidR="00D52FFE" w:rsidRPr="00F24492" w:rsidRDefault="00D52FFE">
      <w:pPr>
        <w:rPr>
          <w:lang w:val="en-GB"/>
        </w:rPr>
      </w:pPr>
      <w:r w:rsidRPr="00F24492">
        <w:rPr>
          <w:lang w:val="en-GB"/>
        </w:rPr>
        <w:t>5. What answers were found to the questions</w:t>
      </w:r>
    </w:p>
    <w:p w:rsidR="00D52FFE" w:rsidRPr="00F24492" w:rsidRDefault="00D52FFE">
      <w:pPr>
        <w:rPr>
          <w:lang w:val="en-GB"/>
        </w:rPr>
      </w:pPr>
      <w:r w:rsidRPr="00F24492">
        <w:rPr>
          <w:lang w:val="en-GB"/>
        </w:rPr>
        <w:t xml:space="preserve">Q 1: </w:t>
      </w:r>
    </w:p>
    <w:p w:rsidR="000777B6" w:rsidRPr="00F24492" w:rsidRDefault="00D52FFE">
      <w:pPr>
        <w:rPr>
          <w:lang w:val="en-GB"/>
        </w:rPr>
      </w:pPr>
      <w:r w:rsidRPr="00F24492">
        <w:rPr>
          <w:lang w:val="en-GB"/>
        </w:rPr>
        <w:t xml:space="preserve">Q2: </w:t>
      </w:r>
    </w:p>
    <w:p w:rsidR="00F87B6A" w:rsidRPr="00F24492" w:rsidRDefault="000777B6">
      <w:pPr>
        <w:rPr>
          <w:lang w:val="en-GB"/>
        </w:rPr>
      </w:pPr>
      <w:r w:rsidRPr="00F24492">
        <w:rPr>
          <w:lang w:val="en-GB"/>
        </w:rPr>
        <w:t xml:space="preserve">Q3: </w:t>
      </w:r>
    </w:p>
    <w:p w:rsidR="00D52FFE" w:rsidRPr="00F24492" w:rsidRDefault="000777B6">
      <w:pPr>
        <w:rPr>
          <w:lang w:val="en-GB"/>
        </w:rPr>
      </w:pPr>
      <w:r w:rsidRPr="00F24492">
        <w:rPr>
          <w:lang w:val="en-GB"/>
        </w:rPr>
        <w:t xml:space="preserve">Q4: </w:t>
      </w:r>
    </w:p>
    <w:p w:rsidR="00F87B6A" w:rsidRPr="00F24492" w:rsidRDefault="00F87B6A">
      <w:pPr>
        <w:rPr>
          <w:lang w:val="en-GB"/>
        </w:rPr>
      </w:pPr>
      <w:r w:rsidRPr="00F24492">
        <w:rPr>
          <w:lang w:val="en-GB"/>
        </w:rPr>
        <w:t>6. What do you think of the paper ?</w:t>
      </w:r>
    </w:p>
    <w:p w:rsidR="00F87B6A" w:rsidRPr="00F24492" w:rsidRDefault="00F87B6A">
      <w:pPr>
        <w:rPr>
          <w:lang w:val="en-GB"/>
        </w:rPr>
      </w:pPr>
      <w:r w:rsidRPr="00F24492">
        <w:rPr>
          <w:lang w:val="en-GB"/>
        </w:rPr>
        <w:t>7. What are the main conclusions and th</w:t>
      </w:r>
      <w:r w:rsidR="00F24492">
        <w:rPr>
          <w:lang w:val="en-GB"/>
        </w:rPr>
        <w:t>e</w:t>
      </w:r>
      <w:r w:rsidRPr="00F24492">
        <w:rPr>
          <w:lang w:val="en-GB"/>
        </w:rPr>
        <w:t xml:space="preserve"> main discussion points the authors bring up. </w:t>
      </w:r>
    </w:p>
    <w:sectPr w:rsidR="00F87B6A" w:rsidRPr="00F24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EBA"/>
    <w:rsid w:val="000777B6"/>
    <w:rsid w:val="00092F34"/>
    <w:rsid w:val="004007F7"/>
    <w:rsid w:val="007C7B35"/>
    <w:rsid w:val="00A80EBA"/>
    <w:rsid w:val="00BA2367"/>
    <w:rsid w:val="00CC0373"/>
    <w:rsid w:val="00D44BA4"/>
    <w:rsid w:val="00D52FFE"/>
    <w:rsid w:val="00F24492"/>
    <w:rsid w:val="00F8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9740FB2F</Template>
  <TotalTime>1</TotalTime>
  <Pages>1</Pages>
  <Words>81</Words>
  <Characters>466</Characters>
  <Application>Microsoft Office Word</Application>
  <DocSecurity>4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LUMC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Peaq</dc:creator>
  <cp:lastModifiedBy>Coutinho de Almeida, R. (MOLEPI)</cp:lastModifiedBy>
  <cp:revision>2</cp:revision>
  <cp:lastPrinted>2018-10-26T05:53:00Z</cp:lastPrinted>
  <dcterms:created xsi:type="dcterms:W3CDTF">2018-10-26T08:04:00Z</dcterms:created>
  <dcterms:modified xsi:type="dcterms:W3CDTF">2018-10-26T08:04:00Z</dcterms:modified>
</cp:coreProperties>
</file>